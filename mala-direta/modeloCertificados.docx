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4D60FF" w:rsidRDefault="009E4120" w:rsidP="003F7405">
      <w:pPr>
        <w:pStyle w:val="Subttulo"/>
        <w:rPr>
          <w:rFonts w:asciiTheme="majorHAnsi" w:eastAsiaTheme="majorEastAsia" w:hAnsiTheme="majorHAnsi" w:cstheme="majorBidi"/>
          <w:color w:val="444D26" w:themeColor="text2"/>
          <w:sz w:val="28"/>
          <w:szCs w:val="72"/>
        </w:rPr>
      </w:pPr>
      <w:r w:rsidRPr="004D60FF">
        <w:rPr>
          <w:sz w:val="52"/>
        </w:rPr>
        <w:t>Certificado</w:t>
      </w:r>
    </w:p>
    <w:p w:rsidR="00500E36" w:rsidRPr="00637172" w:rsidRDefault="009E4120" w:rsidP="00637172">
      <w:pPr>
        <w:pStyle w:val="Ttulo1"/>
      </w:pPr>
      <w:bookmarkStart w:id="0" w:name="_GoBack"/>
      <w:bookmarkEnd w:id="0"/>
      <w:r>
        <w:t>curso:</w:t>
      </w:r>
      <w:r w:rsidR="00226CF5">
        <w:t xml:space="preserve"> </w:t>
      </w:r>
      <w:r w:rsidR="00226CF5">
        <w:fldChar w:fldCharType="begin"/>
      </w:r>
      <w:r w:rsidR="00226CF5">
        <w:instrText xml:space="preserve"> MERGEFIELD "palestra" </w:instrText>
      </w:r>
      <w:r w:rsidR="00226CF5">
        <w:fldChar w:fldCharType="separate"/>
      </w:r>
      <w:r w:rsidR="004D60FF" w:rsidRPr="006561E4">
        <w:rPr>
          <w:noProof/>
        </w:rPr>
        <w:t>IA</w:t>
      </w:r>
      <w:r w:rsidR="00226CF5">
        <w:fldChar w:fldCharType="end"/>
      </w:r>
    </w:p>
    <w:p w:rsidR="00500E36" w:rsidRPr="00226CF5" w:rsidRDefault="00226CF5" w:rsidP="00637172">
      <w:pPr>
        <w:pStyle w:val="Ttulo"/>
        <w:rPr>
          <w:sz w:val="56"/>
        </w:rPr>
      </w:pPr>
      <w:r w:rsidRPr="00226CF5">
        <w:rPr>
          <w:sz w:val="56"/>
        </w:rPr>
        <w:fldChar w:fldCharType="begin"/>
      </w:r>
      <w:r w:rsidRPr="00226CF5">
        <w:rPr>
          <w:sz w:val="56"/>
        </w:rPr>
        <w:instrText xml:space="preserve"> MERGEFIELD "nome" </w:instrText>
      </w:r>
      <w:r w:rsidRPr="00226CF5">
        <w:rPr>
          <w:sz w:val="56"/>
        </w:rPr>
        <w:fldChar w:fldCharType="separate"/>
      </w:r>
      <w:r w:rsidR="004D60FF" w:rsidRPr="006561E4">
        <w:rPr>
          <w:noProof/>
          <w:sz w:val="56"/>
        </w:rPr>
        <w:t>Carolina Marzinoti Libarino</w:t>
      </w:r>
      <w:r w:rsidRPr="00226CF5">
        <w:rPr>
          <w:sz w:val="56"/>
        </w:rPr>
        <w:fldChar w:fldCharType="end"/>
      </w:r>
    </w:p>
    <w:p w:rsidR="00500E36" w:rsidRDefault="009E4120" w:rsidP="00B107C0">
      <w:r>
        <w:t xml:space="preserve">Certificamos que </w:t>
      </w:r>
      <w:r w:rsidR="00226CF5">
        <w:fldChar w:fldCharType="begin"/>
      </w:r>
      <w:r w:rsidR="00226CF5">
        <w:instrText xml:space="preserve"> MERGEFIELD "nome" </w:instrText>
      </w:r>
      <w:r w:rsidR="00226CF5">
        <w:fldChar w:fldCharType="separate"/>
      </w:r>
      <w:r w:rsidR="004D60FF">
        <w:rPr>
          <w:noProof/>
        </w:rPr>
        <w:t>Carolina Marzinoti Libarino</w:t>
      </w:r>
      <w:r w:rsidR="00226CF5">
        <w:fldChar w:fldCharType="end"/>
      </w:r>
      <w:r>
        <w:t xml:space="preserve">, R.G.: </w:t>
      </w:r>
      <w:r w:rsidR="00226CF5">
        <w:fldChar w:fldCharType="begin"/>
      </w:r>
      <w:r w:rsidR="00226CF5">
        <w:instrText xml:space="preserve"> MERGEFIELD "rg" </w:instrText>
      </w:r>
      <w:r w:rsidR="00226CF5">
        <w:fldChar w:fldCharType="separate"/>
      </w:r>
      <w:r w:rsidR="004D60FF">
        <w:rPr>
          <w:noProof/>
        </w:rPr>
        <w:t>22.555.555-55</w:t>
      </w:r>
      <w:r w:rsidR="00226CF5">
        <w:fldChar w:fldCharType="end"/>
      </w:r>
      <w:r>
        <w:t xml:space="preserve">, do curso de </w:t>
      </w:r>
      <w:r w:rsidR="00226CF5">
        <w:fldChar w:fldCharType="begin"/>
      </w:r>
      <w:r w:rsidR="00226CF5">
        <w:instrText xml:space="preserve"> MERGEFIELD "Curso" </w:instrText>
      </w:r>
      <w:r w:rsidR="00226CF5">
        <w:fldChar w:fldCharType="separate"/>
      </w:r>
      <w:r w:rsidR="004D60FF">
        <w:rPr>
          <w:noProof/>
        </w:rPr>
        <w:t>Informática</w:t>
      </w:r>
      <w:r w:rsidR="00226CF5">
        <w:fldChar w:fldCharType="end"/>
      </w:r>
      <w:r w:rsidR="00226CF5">
        <w:t xml:space="preserve"> </w:t>
      </w:r>
      <w:r>
        <w:t>da ETEC Prof. Maria Cristina Medeiros, participou da palestra</w:t>
      </w:r>
      <w:r w:rsidR="00226CF5">
        <w:t xml:space="preserve">: </w:t>
      </w:r>
      <w:r w:rsidR="00226CF5">
        <w:fldChar w:fldCharType="begin"/>
      </w:r>
      <w:r w:rsidR="00226CF5">
        <w:instrText xml:space="preserve"> MERGEFIELD "palestra" </w:instrText>
      </w:r>
      <w:r w:rsidR="00226CF5">
        <w:fldChar w:fldCharType="separate"/>
      </w:r>
      <w:r w:rsidR="004D60FF">
        <w:rPr>
          <w:noProof/>
        </w:rPr>
        <w:t>IA</w:t>
      </w:r>
      <w:r w:rsidR="00226CF5">
        <w:fldChar w:fldCharType="end"/>
      </w:r>
      <w:r w:rsidR="00226CF5">
        <w:t>;</w:t>
      </w:r>
      <w:r>
        <w:t xml:space="preserve"> no Dia do profissional da Informática, com a carga horária de 1 hora no dia 19/10/2023.</w:t>
      </w:r>
    </w:p>
    <w:p w:rsidR="00500E36" w:rsidRDefault="009E4120" w:rsidP="00150073">
      <w:r>
        <w:t>19 de Outubro de 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9E4120">
        <w:trPr>
          <w:trHeight w:val="1494"/>
          <w:jc w:val="center"/>
        </w:trPr>
        <w:tc>
          <w:tcPr>
            <w:tcW w:w="4710" w:type="dxa"/>
            <w:vAlign w:val="bottom"/>
          </w:tcPr>
          <w:p w:rsidR="0005145F" w:rsidRDefault="00226CF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7AC310">
                  <wp:simplePos x="0" y="0"/>
                  <wp:positionH relativeFrom="column">
                    <wp:posOffset>949325</wp:posOffset>
                  </wp:positionH>
                  <wp:positionV relativeFrom="paragraph">
                    <wp:posOffset>-107315</wp:posOffset>
                  </wp:positionV>
                  <wp:extent cx="1393825" cy="682625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278765</wp:posOffset>
                      </wp:positionV>
                      <wp:extent cx="2360930" cy="107315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CF5" w:rsidRDefault="00226CF5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226CF5" w:rsidRPr="00D07F0B" w:rsidRDefault="00226CF5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Catarina Furtado</w:t>
                                  </w:r>
                                </w:p>
                                <w:p w:rsidR="00226CF5" w:rsidRPr="00D07F0B" w:rsidRDefault="00226CF5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07F0B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(Palestrante)</w:t>
                                  </w:r>
                                </w:p>
                                <w:p w:rsidR="00226CF5" w:rsidRDefault="00226CF5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226CF5" w:rsidRPr="00B107C0" w:rsidRDefault="00226CF5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35.05pt;margin-top:21.95pt;width:185.9pt;height:8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" filled="f" stroked="f">
                      <v:textbox>
                        <w:txbxContent>
                          <w:p w:rsidR="00226CF5" w:rsidRDefault="00226CF5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26CF5" w:rsidRPr="00D07F0B" w:rsidRDefault="00226CF5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Catarina Furtado</w:t>
                            </w:r>
                          </w:p>
                          <w:p w:rsidR="00226CF5" w:rsidRPr="00D07F0B" w:rsidRDefault="00226CF5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7F0B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(Palestrante)</w:t>
                            </w:r>
                          </w:p>
                          <w:p w:rsidR="00226CF5" w:rsidRDefault="00226CF5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26CF5" w:rsidRPr="00B107C0" w:rsidRDefault="00226CF5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33" w:type="dxa"/>
            <w:vAlign w:val="bottom"/>
          </w:tcPr>
          <w:p w:rsidR="00B107C0" w:rsidRDefault="00B107C0" w:rsidP="00A91699">
            <w:pPr>
              <w:pStyle w:val="Selo"/>
            </w:pPr>
          </w:p>
          <w:p w:rsidR="00B107C0" w:rsidRDefault="00226CF5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118110</wp:posOffset>
                  </wp:positionV>
                  <wp:extent cx="1619885" cy="1335405"/>
                  <wp:effectExtent l="0" t="0" r="0" b="0"/>
                  <wp:wrapNone/>
                  <wp:docPr id="2" name="Imagem 2" descr="C:\Users\LAB4\AppData\Local\Microsoft\Windows\INetCache\Content.MSO\8AA3D6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B4\AppData\Local\Microsoft\Windows\INetCache\Content.MSO\8AA3D6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88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91699" w:rsidRPr="00A91699" w:rsidRDefault="00A91699" w:rsidP="00A91699">
            <w:pPr>
              <w:pStyle w:val="Selo"/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>
                      <wp:extent cx="1216550" cy="1188720"/>
                      <wp:effectExtent l="0" t="0" r="22225" b="11430"/>
                      <wp:docPr id="4" name="Elipse 1" title="Círculo com a palavra 'selo' dentr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655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6CF5" w:rsidRDefault="00226CF5" w:rsidP="00A91699">
                                  <w:pPr>
                                    <w:pStyle w:val="Sel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Elipse 1" o:spid="_x0000_s1027" alt="Título: Círculo com a palavra 'selo' dentro" style="width:95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" fillcolor="white [3212]" strokecolor="#444d26 [3215]" strokeweight="1pt">
                      <v:stroke joinstyle="miter"/>
                      <v:textbox>
                        <w:txbxContent>
                          <w:p w:rsidR="00226CF5" w:rsidRDefault="00226CF5" w:rsidP="00A91699">
                            <w:pPr>
                              <w:pStyle w:val="Selo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710" w:type="dxa"/>
            <w:vAlign w:val="bottom"/>
          </w:tcPr>
          <w:p w:rsidR="0005145F" w:rsidRDefault="00226CF5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FAFBA1A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-73025</wp:posOffset>
                  </wp:positionV>
                  <wp:extent cx="1811020" cy="730885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20" cy="7308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7F0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0B3B5E5" wp14:editId="7955DD44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389255</wp:posOffset>
                      </wp:positionV>
                      <wp:extent cx="2360930" cy="1073150"/>
                      <wp:effectExtent l="0" t="0" r="0" b="0"/>
                      <wp:wrapNone/>
                      <wp:docPr id="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073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CF5" w:rsidRDefault="00226CF5" w:rsidP="00D07F0B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226CF5" w:rsidRDefault="00226CF5" w:rsidP="00D07F0B">
                                  <w:pPr>
                                    <w:spacing w:line="240" w:lineRule="auto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Fernando Henrique Cardoso</w:t>
                                  </w:r>
                                </w:p>
                                <w:p w:rsidR="00226CF5" w:rsidRPr="00D07F0B" w:rsidRDefault="00226CF5" w:rsidP="00D07F0B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(Diretor)</w:t>
                                  </w:r>
                                </w:p>
                                <w:p w:rsidR="00226CF5" w:rsidRDefault="00226CF5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226CF5" w:rsidRPr="00B107C0" w:rsidRDefault="00226CF5" w:rsidP="00D07F0B">
                                  <w:pP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3B5E5" id="_x0000_s1028" type="#_x0000_t202" style="position:absolute;left:0;text-align:left;margin-left:20.75pt;margin-top:30.65pt;width:185.9pt;height:8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" filled="f" stroked="f">
                      <v:textbox>
                        <w:txbxContent>
                          <w:p w:rsidR="00226CF5" w:rsidRDefault="00226CF5" w:rsidP="00D07F0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26CF5" w:rsidRDefault="00226CF5" w:rsidP="00D07F0B">
                            <w:pPr>
                              <w:spacing w:line="240" w:lineRule="auto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Fernando Henrique Cardoso</w:t>
                            </w:r>
                          </w:p>
                          <w:p w:rsidR="00226CF5" w:rsidRPr="00D07F0B" w:rsidRDefault="00226CF5" w:rsidP="00D07F0B">
                            <w:pPr>
                              <w:spacing w:line="240" w:lineRule="auto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(Diretor)</w:t>
                            </w:r>
                          </w:p>
                          <w:p w:rsidR="00226CF5" w:rsidRDefault="00226CF5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226CF5" w:rsidRPr="00B107C0" w:rsidRDefault="00226CF5" w:rsidP="00D07F0B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D711B" w:rsidRDefault="000D711B" w:rsidP="004411C1"/>
    <w:sectPr w:rsidR="000D711B" w:rsidSect="000D711B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CF5" w:rsidRDefault="00226CF5">
      <w:r>
        <w:separator/>
      </w:r>
    </w:p>
  </w:endnote>
  <w:endnote w:type="continuationSeparator" w:id="0">
    <w:p w:rsidR="00226CF5" w:rsidRDefault="00226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CF5" w:rsidRDefault="00226CF5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CF5" w:rsidRDefault="00226CF5">
      <w:r>
        <w:separator/>
      </w:r>
    </w:p>
  </w:footnote>
  <w:footnote w:type="continuationSeparator" w:id="0">
    <w:p w:rsidR="00226CF5" w:rsidRDefault="00226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CF5" w:rsidRDefault="00226CF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CF5" w:rsidRDefault="00226CF5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mala-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odso>
      <w:udl w:val="Provider=Microsoft.ACE.OLEDB.12.0;User ID=Admin;Data Source=C:\Users\LAB4\Downloads\mala-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20"/>
    <w:rsid w:val="00015A24"/>
    <w:rsid w:val="000219EB"/>
    <w:rsid w:val="0004165D"/>
    <w:rsid w:val="0005145F"/>
    <w:rsid w:val="00051A41"/>
    <w:rsid w:val="00053FAA"/>
    <w:rsid w:val="00097672"/>
    <w:rsid w:val="000D26A9"/>
    <w:rsid w:val="000D4F0E"/>
    <w:rsid w:val="000D711B"/>
    <w:rsid w:val="00120EB2"/>
    <w:rsid w:val="001463ED"/>
    <w:rsid w:val="00150073"/>
    <w:rsid w:val="00202090"/>
    <w:rsid w:val="00210583"/>
    <w:rsid w:val="00226CF5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4D60FF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4120"/>
    <w:rsid w:val="009E708F"/>
    <w:rsid w:val="00A26F77"/>
    <w:rsid w:val="00A91699"/>
    <w:rsid w:val="00AB3836"/>
    <w:rsid w:val="00AC5AB3"/>
    <w:rsid w:val="00B07762"/>
    <w:rsid w:val="00B107C0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07F0B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A4B5D6"/>
  <w15:chartTrackingRefBased/>
  <w15:docId w15:val="{0BE794C1-7B72-4E8A-9289-473134CB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-direta\novo.xlsx" TargetMode="External"/><Relationship Id="rId2" Type="http://schemas.openxmlformats.org/officeDocument/2006/relationships/mailMergeSource" Target="file:///C:\Users\LAB4\Downloads\mala-direta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65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2023-08-16T14:29:00Z</dcterms:created>
  <dcterms:modified xsi:type="dcterms:W3CDTF">2023-08-16T15:38:00Z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