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Carolina Marzinoti Libarino</w:t>
      </w:r>
    </w:p>
    <w:p w:rsidR="00364CF1" w:rsidRDefault="00364CF1" w:rsidP="00B107C0">
      <w:r>
        <w:t xml:space="preserve">Certificamos que </w:t>
      </w:r>
      <w:r>
        <w:rPr>
          <w:noProof/>
        </w:rPr>
        <w:t>Carolina Marzinoti Libarino</w:t>
      </w:r>
      <w:r>
        <w:t xml:space="preserve">, R.G.: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5.05pt;margin-top:21.95pt;width:185.9pt;height:8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" name="Imagem 2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" o:spid="_x0000_s1027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28" type="#_x0000_t202" style="position:absolute;left:0;text-align:left;margin-left:20.75pt;margin-top:30.65pt;width:185.9pt;height:8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Guilherme Nakamura Carvalho</w:t>
      </w:r>
    </w:p>
    <w:p w:rsidR="00364CF1" w:rsidRDefault="00364CF1" w:rsidP="00B107C0">
      <w:r>
        <w:t xml:space="preserve">Certificamos que </w:t>
      </w:r>
      <w:r>
        <w:rPr>
          <w:noProof/>
        </w:rPr>
        <w:t>Guilherme Nakamura Carvalho</w:t>
      </w:r>
      <w:r>
        <w:t xml:space="preserve">, R.G.: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35.05pt;margin-top:21.95pt;width:185.9pt;height:8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14" name="Imagem 14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1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0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31" type="#_x0000_t202" style="position:absolute;left:0;text-align:left;margin-left:20.75pt;margin-top:30.65pt;width:185.9pt;height:8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Bi&#10;F16AFAIAAAE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Kevin Levrone</w:t>
      </w:r>
    </w:p>
    <w:p w:rsidR="00364CF1" w:rsidRDefault="00364CF1" w:rsidP="00B107C0">
      <w:r>
        <w:t xml:space="preserve">Certificamos que </w:t>
      </w:r>
      <w:r>
        <w:rPr>
          <w:noProof/>
        </w:rPr>
        <w:t>Kevin Levrone</w:t>
      </w:r>
      <w:r>
        <w:t xml:space="preserve">, R.G.: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1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5.05pt;margin-top:21.95pt;width:185.9pt;height:8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n7EwIAAAE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2" name="Imagem 22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1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3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34" type="#_x0000_t202" style="position:absolute;left:0;text-align:left;margin-left:20.75pt;margin-top:30.65pt;width:185.9pt;height:8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D0&#10;YMmkFAIAAAE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isabela marzinoti libarino</w:t>
      </w:r>
    </w:p>
    <w:p w:rsidR="00364CF1" w:rsidRDefault="00364CF1" w:rsidP="00B107C0">
      <w:r>
        <w:t xml:space="preserve">Certificamos que </w:t>
      </w:r>
      <w:r>
        <w:rPr>
          <w:noProof/>
        </w:rPr>
        <w:t>isabela marzinoti libarino</w:t>
      </w:r>
      <w:r>
        <w:t xml:space="preserve">, R.G.: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35.05pt;margin-top:21.95pt;width:185.9pt;height:8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nhFAIAAAE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iy254RQCAAAB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0" name="Imagem 30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7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6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37" type="#_x0000_t202" style="position:absolute;left:0;text-align:left;margin-left:20.75pt;margin-top:30.65pt;width:185.9pt;height:8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A1&#10;1AudFAIAAAI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Valentina Caetana Vieira</w:t>
      </w:r>
    </w:p>
    <w:p w:rsidR="00364CF1" w:rsidRDefault="00364CF1" w:rsidP="00B107C0">
      <w:r>
        <w:t xml:space="preserve">Certificamos que </w:t>
      </w:r>
      <w:r>
        <w:rPr>
          <w:noProof/>
        </w:rPr>
        <w:t>Valentina Caetana Vieira</w:t>
      </w:r>
      <w:r>
        <w:t xml:space="preserve">, R.G.: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35.05pt;margin-top:21.95pt;width:185.9pt;height:8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KRzOyBQCAAAC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8" name="Imagem 38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39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AUmomGxgIAAO4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40" type="#_x0000_t202" style="position:absolute;left:0;text-align:left;margin-left:20.75pt;margin-top:30.65pt;width:185.9pt;height:8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n3FQIAAAI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YxmJ9xUCAAAC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Juliana Passos Souza</w:t>
      </w:r>
    </w:p>
    <w:p w:rsidR="00364CF1" w:rsidRDefault="00364CF1" w:rsidP="00B107C0">
      <w:r>
        <w:t xml:space="preserve">Certificamos que </w:t>
      </w:r>
      <w:r>
        <w:rPr>
          <w:noProof/>
        </w:rPr>
        <w:t>Juliana Passos Souza</w:t>
      </w:r>
      <w:r>
        <w:t xml:space="preserve">, R.G.: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35.05pt;margin-top:21.95pt;width:185.9pt;height:8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PcpnpYVAgAAAg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6" name="Imagem 46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2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DB6b/ixgIAAO4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43" type="#_x0000_t202" style="position:absolute;left:0;text-align:left;margin-left:20.75pt;margin-top:30.65pt;width:185.9pt;height:8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YJFQIAAAI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vYHmCRUCAAAC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Luis da silva</w:t>
      </w:r>
    </w:p>
    <w:p w:rsidR="00364CF1" w:rsidRDefault="00364CF1" w:rsidP="00B107C0">
      <w:r>
        <w:t xml:space="preserve">Certificamos que </w:t>
      </w:r>
      <w:r>
        <w:rPr>
          <w:noProof/>
        </w:rPr>
        <w:t>Luis da silva</w:t>
      </w:r>
      <w:r>
        <w:t xml:space="preserve">, R.G.: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5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35.05pt;margin-top:21.95pt;width:185.9pt;height:8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54" name="Imagem 54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5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5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5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46" type="#_x0000_t202" style="position:absolute;left:0;text-align:left;margin-left:20.75pt;margin-top:30.65pt;width:185.9pt;height:8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AK&#10;uQupFAIAAAI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Cristiano Ronaldo dos Santos Aveiro</w:t>
      </w:r>
    </w:p>
    <w:p w:rsidR="00364CF1" w:rsidRDefault="00364CF1" w:rsidP="00B107C0">
      <w:r>
        <w:t xml:space="preserve">Certificamos que </w:t>
      </w:r>
      <w:r>
        <w:rPr>
          <w:noProof/>
        </w:rPr>
        <w:t>Cristiano Ronaldo dos Santos Aveiro</w:t>
      </w:r>
      <w:r>
        <w:t xml:space="preserve">, R.G.: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5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35.05pt;margin-top:21.95pt;width:185.9pt;height:8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aEppfRQCAAAC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62" name="Imagem 62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59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48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6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49" type="#_x0000_t202" style="position:absolute;left:0;text-align:left;margin-left:20.75pt;margin-top:30.65pt;width:185.9pt;height:8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osFAIAAAI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AE&#10;bRosFAIAAAI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Camila</w:t>
      </w:r>
    </w:p>
    <w:p w:rsidR="00364CF1" w:rsidRDefault="00364CF1" w:rsidP="00B107C0">
      <w:r>
        <w:t xml:space="preserve">Certificamos que </w:t>
      </w:r>
      <w:r>
        <w:rPr>
          <w:noProof/>
        </w:rPr>
        <w:t>Camila</w:t>
      </w:r>
      <w:r>
        <w:t xml:space="preserve">, R.G.: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197" name="Imagem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19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35.05pt;margin-top:21.95pt;width:185.9pt;height:84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B0I80k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198" name="Imagem 198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195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51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DpGrw2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199" name="Imagem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19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52" type="#_x0000_t202" style="position:absolute;left:0;text-align:left;margin-left:20.75pt;margin-top:30.65pt;width:185.9pt;height:8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J0FQ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9PXSdB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João Pedro Morangoni</w:t>
      </w:r>
    </w:p>
    <w:p w:rsidR="00364CF1" w:rsidRDefault="00364CF1" w:rsidP="00B107C0">
      <w:r>
        <w:t xml:space="preserve">Certificamos que </w:t>
      </w:r>
      <w:r>
        <w:rPr>
          <w:noProof/>
        </w:rPr>
        <w:t>João Pedro Morangoni</w:t>
      </w:r>
      <w:r>
        <w:t xml:space="preserve">, R.G.: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05" name="Image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0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35.05pt;margin-top:21.95pt;width:185.9pt;height:84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bHFQIAAAM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BJLBsc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06" name="Imagem 206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03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54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AGDQC7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07" name="Imagem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0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55" type="#_x0000_t202" style="position:absolute;left:0;text-align:left;margin-left:20.75pt;margin-top:30.65pt;width:185.9pt;height:8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AaXl+k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Reginaldo</w:t>
      </w:r>
    </w:p>
    <w:p w:rsidR="00364CF1" w:rsidRDefault="00364CF1" w:rsidP="00B107C0">
      <w:r>
        <w:t xml:space="preserve">Certificamos que </w:t>
      </w:r>
      <w:r>
        <w:rPr>
          <w:noProof/>
        </w:rPr>
        <w:t>Reginaldo</w:t>
      </w:r>
      <w:r>
        <w:t xml:space="preserve">, R.G.: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13" name="Imagem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35.05pt;margin-top:21.95pt;width:185.9pt;height:8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8bfbeBQCAAAD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14" name="Imagem 214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11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57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15" name="Imagem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58" type="#_x0000_t202" style="position:absolute;left:0;text-align:left;margin-left:20.75pt;margin-top:30.65pt;width:185.9pt;height:8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cWHEKB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Pedro Alvares Cabral</w:t>
      </w:r>
    </w:p>
    <w:p w:rsidR="00364CF1" w:rsidRDefault="00364CF1" w:rsidP="00B107C0">
      <w:r>
        <w:t xml:space="preserve">Certificamos que </w:t>
      </w:r>
      <w:r>
        <w:rPr>
          <w:noProof/>
        </w:rPr>
        <w:t>Pedro Alvares Cabral</w:t>
      </w:r>
      <w:r>
        <w:t xml:space="preserve">, R.G.: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22" name="Imagem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35.05pt;margin-top:21.95pt;width:185.9pt;height:84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CBzsci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23" name="Imagem 22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2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60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24" name="Imagem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2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61" type="#_x0000_t202" style="position:absolute;left:0;text-align:left;margin-left:20.75pt;margin-top:30.65pt;width:185.9pt;height:8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Cc67Bw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Anderson Várias Situações</w:t>
      </w:r>
    </w:p>
    <w:p w:rsidR="00364CF1" w:rsidRDefault="00364CF1" w:rsidP="00B107C0">
      <w:r>
        <w:t xml:space="preserve">Certificamos que </w:t>
      </w:r>
      <w:r>
        <w:rPr>
          <w:noProof/>
        </w:rPr>
        <w:t>Anderson Várias Situações</w:t>
      </w:r>
      <w:r>
        <w:t xml:space="preserve">, R.G.: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2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35.05pt;margin-top:21.95pt;width:185.9pt;height:84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L8l+nU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31" name="Imagem 23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2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63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k0oyN8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32" name="Imagem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64" type="#_x0000_t202" style="position:absolute;left:0;text-align:left;margin-left:20.75pt;margin-top:30.65pt;width:185.9pt;height:8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Qe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H4C1B4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João Paulo Mendonça</w:t>
      </w:r>
    </w:p>
    <w:p w:rsidR="00364CF1" w:rsidRDefault="00364CF1" w:rsidP="00B107C0">
      <w:r>
        <w:t xml:space="preserve">Certificamos que </w:t>
      </w:r>
      <w:r>
        <w:rPr>
          <w:noProof/>
        </w:rPr>
        <w:t>João Paulo Mendonça</w:t>
      </w:r>
      <w:r>
        <w:t xml:space="preserve">, R.G.: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38" name="Imagem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35.05pt;margin-top:21.95pt;width:185.9pt;height:84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39" name="Imagem 23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3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66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Do5C0D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40" name="Imagem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67" type="#_x0000_t202" style="position:absolute;left:0;text-align:left;margin-left:20.75pt;margin-top:30.65pt;width:185.9pt;height:8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NqvHQY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Nathan Henrique Augusto da Silva</w:t>
      </w:r>
    </w:p>
    <w:p w:rsidR="00364CF1" w:rsidRDefault="00364CF1" w:rsidP="00B107C0">
      <w:r>
        <w:t xml:space="preserve">Certificamos que </w:t>
      </w:r>
      <w:r>
        <w:rPr>
          <w:noProof/>
        </w:rPr>
        <w:t>Nathan Henrique Augusto da Silva</w:t>
      </w:r>
      <w:r>
        <w:t xml:space="preserve">, R.G.: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46" name="Imagem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35.05pt;margin-top:21.95pt;width:185.9pt;height:8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Cr9qZQ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47" name="Imagem 24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4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69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0iQYzs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48" name="Imagem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4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70" type="#_x0000_t202" style="position:absolute;left:0;text-align:left;margin-left:20.75pt;margin-top:30.65pt;width:185.9pt;height:84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CuNhqA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Amanda Soares Pires</w:t>
      </w:r>
    </w:p>
    <w:p w:rsidR="00364CF1" w:rsidRDefault="00364CF1" w:rsidP="00B107C0">
      <w:r>
        <w:t xml:space="preserve">Certificamos que </w:t>
      </w:r>
      <w:r>
        <w:rPr>
          <w:noProof/>
        </w:rPr>
        <w:t>Amanda Soares Pires</w:t>
      </w:r>
      <w:r>
        <w:t xml:space="preserve">, R.G.: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54" name="Imagem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5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left:0;text-align:left;margin-left:35.05pt;margin-top:21.95pt;width:185.9pt;height:84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AH11CH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55" name="Imagem 255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52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72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vpKGis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56" name="Imagem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5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73" type="#_x0000_t202" style="position:absolute;left:0;text-align:left;margin-left:20.75pt;margin-top:30.65pt;width:185.9pt;height:84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/XFgIAAAM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IcBT9c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Larissa Manoela Taques Elias Santos</w:t>
      </w:r>
    </w:p>
    <w:p w:rsidR="00364CF1" w:rsidRDefault="00364CF1" w:rsidP="00B107C0">
      <w:r>
        <w:t xml:space="preserve">Certificamos que </w:t>
      </w:r>
      <w:r>
        <w:rPr>
          <w:noProof/>
        </w:rPr>
        <w:t>Larissa Manoela Taques Elias Santos</w:t>
      </w:r>
      <w:r>
        <w:t xml:space="preserve">, R.G.: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62" name="Imagem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5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35.05pt;margin-top:21.95pt;width:185.9pt;height:84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iF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Be72iF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63" name="Imagem 26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6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75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A4q4Qh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64" name="Imagem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76" type="#_x0000_t202" style="position:absolute;left:0;text-align:left;margin-left:20.75pt;margin-top:30.65pt;width:185.9pt;height:84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Priscilla Novaes Leone</w:t>
      </w:r>
    </w:p>
    <w:p w:rsidR="00364CF1" w:rsidRDefault="00364CF1" w:rsidP="00B107C0">
      <w:r>
        <w:t xml:space="preserve">Certificamos que </w:t>
      </w:r>
      <w:r>
        <w:rPr>
          <w:noProof/>
        </w:rPr>
        <w:t>Priscilla Novaes Leone</w:t>
      </w:r>
      <w:r>
        <w:t xml:space="preserve">, R.G.: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70" name="Imagem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6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35.05pt;margin-top:21.95pt;width:185.9pt;height:84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ca2XCxQCAAAD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71" name="Imagem 27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6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78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CEVVTQ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72" name="Imagem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6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79" type="#_x0000_t202" style="position:absolute;left:0;text-align:left;margin-left:20.75pt;margin-top:30.65pt;width:185.9pt;height:84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DRFg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O7+UNE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Peter Parker</w:t>
      </w:r>
    </w:p>
    <w:p w:rsidR="00364CF1" w:rsidRDefault="00364CF1" w:rsidP="00B107C0">
      <w:r>
        <w:t xml:space="preserve">Certificamos que </w:t>
      </w:r>
      <w:r>
        <w:rPr>
          <w:noProof/>
        </w:rPr>
        <w:t>Peter Parker</w:t>
      </w:r>
      <w:r>
        <w:t xml:space="preserve">, R.G.: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78" name="Imagem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7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35.05pt;margin-top:21.95pt;width:185.9pt;height:84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3rFgIAAAM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A45c3r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79" name="Imagem 27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7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81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N8OKMs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80" name="Imagem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7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82" type="#_x0000_t202" style="position:absolute;left:0;text-align:left;margin-left:20.75pt;margin-top:30.65pt;width:185.9pt;height:84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Lgz0rs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Laura Vannessa Vasconcelos</w:t>
      </w:r>
    </w:p>
    <w:p w:rsidR="00364CF1" w:rsidRDefault="00364CF1" w:rsidP="00B107C0">
      <w:r>
        <w:t xml:space="preserve">Certificamos que </w:t>
      </w:r>
      <w:r>
        <w:rPr>
          <w:noProof/>
        </w:rPr>
        <w:t>Laura Vannessa Vasconcelos</w:t>
      </w:r>
      <w:r>
        <w:t xml:space="preserve">, R.G.: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86" name="Imagem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8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35.05pt;margin-top:21.95pt;width:185.9pt;height:8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ks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CMmjks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87" name="Imagem 28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8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84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LrI4GM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88" name="Imagem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8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85" type="#_x0000_t202" style="position:absolute;left:0;text-align:left;margin-left:20.75pt;margin-top:30.65pt;width:185.9pt;height:84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gC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JhGqAI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Ana</w:t>
      </w:r>
    </w:p>
    <w:p w:rsidR="00364CF1" w:rsidRDefault="00364CF1" w:rsidP="00B107C0">
      <w:r>
        <w:t xml:space="preserve">Certificamos que </w:t>
      </w:r>
      <w:r>
        <w:rPr>
          <w:noProof/>
        </w:rPr>
        <w:t>Ana</w:t>
      </w:r>
      <w:r>
        <w:t xml:space="preserve">, R.G.: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9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35.05pt;margin-top:21.95pt;width:185.9pt;height:84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PHcs0M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95" name="Imagem 295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292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87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BqRjcC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88" type="#_x0000_t202" style="position:absolute;left:0;text-align:left;margin-left:20.75pt;margin-top:30.65pt;width:185.9pt;height:84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cQqsEx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Daniel Lopes Benatti</w:t>
      </w:r>
    </w:p>
    <w:p w:rsidR="00364CF1" w:rsidRDefault="00364CF1" w:rsidP="00B107C0">
      <w:r>
        <w:t xml:space="preserve">Certificamos que </w:t>
      </w:r>
      <w:r>
        <w:rPr>
          <w:noProof/>
        </w:rPr>
        <w:t>Daniel Lopes Benatti</w:t>
      </w:r>
      <w:r>
        <w:t xml:space="preserve">, R.G.: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02" name="Imagem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9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35.05pt;margin-top:21.95pt;width:185.9pt;height:84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7HFg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AT+c7H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03" name="Imagem 30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0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90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TsAa0c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04" name="Imagem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0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91" type="#_x0000_t202" style="position:absolute;left:0;text-align:left;margin-left:20.75pt;margin-top:30.65pt;width:185.9pt;height:84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wTFg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FuZDBM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Mariana Clara Flores</w:t>
      </w:r>
    </w:p>
    <w:p w:rsidR="00364CF1" w:rsidRDefault="00364CF1" w:rsidP="00B107C0">
      <w:r>
        <w:t xml:space="preserve">Certificamos que </w:t>
      </w:r>
      <w:r>
        <w:rPr>
          <w:noProof/>
        </w:rPr>
        <w:t>Mariana Clara Flores</w:t>
      </w:r>
      <w:r>
        <w:t xml:space="preserve">, R.G.: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10" name="Imagem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35.05pt;margin-top:21.95pt;width:185.9pt;height:84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p6Fg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DDhhp6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11" name="Imagem 31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0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93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R4KS+s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12" name="Imagem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0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94" type="#_x0000_t202" style="position:absolute;left:0;text-align:left;margin-left:20.75pt;margin-top:30.65pt;width:185.9pt;height:84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AKhNBE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José adilson</w:t>
      </w:r>
    </w:p>
    <w:p w:rsidR="00364CF1" w:rsidRDefault="00364CF1" w:rsidP="00B107C0">
      <w:r>
        <w:t xml:space="preserve">Certificamos que </w:t>
      </w:r>
      <w:r>
        <w:rPr>
          <w:noProof/>
        </w:rPr>
        <w:t>José adilson</w:t>
      </w:r>
      <w:r>
        <w:t xml:space="preserve">, R.G.: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18" name="Imagem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35.05pt;margin-top:21.95pt;width:185.9pt;height:84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PsAXXM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19" name="Imagem 31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1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96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B3q3F3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20" name="Imagem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97" type="#_x0000_t202" style="position:absolute;left:0;text-align:left;margin-left:20.75pt;margin-top:30.65pt;width:185.9pt;height:84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RcV0oh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Eliana Lidea</w:t>
      </w:r>
    </w:p>
    <w:p w:rsidR="00364CF1" w:rsidRDefault="00364CF1" w:rsidP="00B107C0">
      <w:r>
        <w:t xml:space="preserve">Certificamos que </w:t>
      </w:r>
      <w:r>
        <w:rPr>
          <w:noProof/>
        </w:rPr>
        <w:t>Eliana Lidea</w:t>
      </w:r>
      <w:r>
        <w:t xml:space="preserve">, R.G.: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26" name="Imagem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35.05pt;margin-top:21.95pt;width:185.9pt;height:84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Dk0LGP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27" name="Imagem 32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2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099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XBCkM8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28" name="Imagem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2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00" type="#_x0000_t202" style="position:absolute;left:0;text-align:left;margin-left:20.75pt;margin-top:30.65pt;width:185.9pt;height:84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ZKuRfx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Rafa Moreira Mano</w:t>
      </w:r>
    </w:p>
    <w:p w:rsidR="00364CF1" w:rsidRDefault="00364CF1" w:rsidP="00B107C0">
      <w:r>
        <w:t xml:space="preserve">Certificamos que </w:t>
      </w:r>
      <w:r>
        <w:rPr>
          <w:noProof/>
        </w:rPr>
        <w:t>Rafa Moreira Mano</w:t>
      </w:r>
      <w:r>
        <w:t xml:space="preserve">, R.G.: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388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34" name="Imagem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left:0;text-align:left;margin-left:35.05pt;margin-top:21.95pt;width:185.9pt;height:84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dYFgIAAAM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BI8UdY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35" name="Imagem 335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32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02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36" name="Imagem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03" type="#_x0000_t202" style="position:absolute;left:0;text-align:left;margin-left:20.75pt;margin-top:30.65pt;width:185.9pt;height:84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MgnWAg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Anderson Pereira Asfalto</w:t>
      </w:r>
    </w:p>
    <w:p w:rsidR="00364CF1" w:rsidRDefault="00364CF1" w:rsidP="00B107C0">
      <w:r>
        <w:t xml:space="preserve">Certificamos que </w:t>
      </w:r>
      <w:r>
        <w:rPr>
          <w:noProof/>
        </w:rPr>
        <w:t>Anderson Pereira Asfalto</w:t>
      </w:r>
      <w:r>
        <w:t xml:space="preserve">, R.G.: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42" name="Imagem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3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left:0;text-align:left;margin-left:35.05pt;margin-top:21.95pt;width:185.9pt;height:84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9a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ARyX9a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43" name="Imagem 34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4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05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p+TYVc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44" name="Imagem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4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06" type="#_x0000_t202" style="position:absolute;left:0;text-align:left;margin-left:20.75pt;margin-top:30.65pt;width:185.9pt;height:84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ip5xrR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Roberto Santos Moraes</w:t>
      </w:r>
    </w:p>
    <w:p w:rsidR="00364CF1" w:rsidRDefault="00364CF1" w:rsidP="00B107C0">
      <w:r>
        <w:t xml:space="preserve">Certificamos que </w:t>
      </w:r>
      <w:r>
        <w:rPr>
          <w:noProof/>
        </w:rPr>
        <w:t>Roberto Santos Moraes</w:t>
      </w:r>
      <w:r>
        <w:t xml:space="preserve">, R.G.: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617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50" name="Imagem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7" type="#_x0000_t202" style="position:absolute;left:0;text-align:left;margin-left:35.05pt;margin-top:21.95pt;width:185.9pt;height:84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Pfoy/M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51" name="Imagem 35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4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08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DKbfvS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52" name="Imagem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4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09" type="#_x0000_t202" style="position:absolute;left:0;text-align:left;margin-left:20.75pt;margin-top:30.65pt;width:185.9pt;height:84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wp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Gi7DCk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Bryan Almeida de Moraes</w:t>
      </w:r>
    </w:p>
    <w:p w:rsidR="00364CF1" w:rsidRDefault="00364CF1" w:rsidP="00B107C0">
      <w:r>
        <w:t xml:space="preserve">Certificamos que </w:t>
      </w:r>
      <w:r>
        <w:rPr>
          <w:noProof/>
        </w:rPr>
        <w:t>Bryan Almeida de Moraes</w:t>
      </w:r>
      <w:r>
        <w:t xml:space="preserve">, R.G.: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232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58" name="Imagem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5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left:0;text-align:left;margin-left:35.05pt;margin-top:21.95pt;width:185.9pt;height:84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ET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C+oJET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59" name="Imagem 35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5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11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efslMM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60" name="Imagem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5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12" type="#_x0000_t202" style="position:absolute;left:0;text-align:left;margin-left:20.75pt;margin-top:30.65pt;width:185.9pt;height:84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PnaOQxUCAAAD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Kevin Levrone</w:t>
      </w:r>
    </w:p>
    <w:p w:rsidR="00364CF1" w:rsidRDefault="00364CF1" w:rsidP="00B107C0">
      <w:r>
        <w:t xml:space="preserve">Certificamos que </w:t>
      </w:r>
      <w:r>
        <w:rPr>
          <w:noProof/>
        </w:rPr>
        <w:t>Kevin Levrone</w:t>
      </w:r>
      <w:r>
        <w:t xml:space="preserve">, R.G.: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66" name="Imagem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6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3" type="#_x0000_t202" style="position:absolute;left:0;text-align:left;margin-left:35.05pt;margin-top:21.95pt;width:185.9pt;height:84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HoK51k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67" name="Imagem 36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6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14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EgHGW8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68" name="Imagem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6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15" type="#_x0000_t202" style="position:absolute;left:0;text-align:left;margin-left:20.75pt;margin-top:30.65pt;width:185.9pt;height:84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G7Wdnc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Sejão Berranteiro</w:t>
      </w:r>
    </w:p>
    <w:p w:rsidR="00364CF1" w:rsidRDefault="00364CF1" w:rsidP="00B107C0">
      <w:r>
        <w:t xml:space="preserve">Certificamos que </w:t>
      </w:r>
      <w:r>
        <w:rPr>
          <w:noProof/>
        </w:rPr>
        <w:t>Sejão Berranteiro</w:t>
      </w:r>
      <w:r>
        <w:t xml:space="preserve">, R.G.: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460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74" name="Imagem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7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6" type="#_x0000_t202" style="position:absolute;left:0;text-align:left;margin-left:35.05pt;margin-top:21.95pt;width:185.9pt;height:84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Jn2OuY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75" name="Imagem 375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72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17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BQirKfxgIAAO8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76" name="Imagem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7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18" type="#_x0000_t202" style="position:absolute;left:0;text-align:left;margin-left:20.75pt;margin-top:30.65pt;width:185.9pt;height:84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BkgJbY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Igor Guilherme Ferreira</w:t>
      </w:r>
    </w:p>
    <w:p w:rsidR="00364CF1" w:rsidRDefault="00364CF1" w:rsidP="00B107C0">
      <w:r>
        <w:t xml:space="preserve">Certificamos que </w:t>
      </w:r>
      <w:r>
        <w:rPr>
          <w:noProof/>
        </w:rPr>
        <w:t>Igor Guilherme Ferreira</w:t>
      </w:r>
      <w:r>
        <w:t xml:space="preserve">, R.G.: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075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82" name="Imagem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7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9" type="#_x0000_t202" style="position:absolute;left:0;text-align:left;margin-left:35.05pt;margin-top:21.95pt;width:185.9pt;height:84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0diFgIAAAM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B700di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83" name="Imagem 38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8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20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f/hlAM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84" name="Imagem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8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21" type="#_x0000_t202" style="position:absolute;left:0;text-align:left;margin-left:20.75pt;margin-top:30.65pt;width:185.9pt;height:84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7R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K3y7tE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Luíz Carlos da Silva</w:t>
      </w:r>
    </w:p>
    <w:p w:rsidR="00364CF1" w:rsidRDefault="00364CF1" w:rsidP="00B107C0">
      <w:r>
        <w:t xml:space="preserve">Certificamos que </w:t>
      </w:r>
      <w:r>
        <w:rPr>
          <w:noProof/>
        </w:rPr>
        <w:t>Luíz Carlos da Silva</w:t>
      </w:r>
      <w:r>
        <w:t xml:space="preserve">, R.G.: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689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90" name="Imagem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8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2" type="#_x0000_t202" style="position:absolute;left:0;text-align:left;margin-left:35.05pt;margin-top:21.95pt;width:185.9pt;height:84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91" name="Imagem 39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8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23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drrtK8cCAADv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392" name="Imagem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8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24" type="#_x0000_t202" style="position:absolute;left:0;text-align:left;margin-left:20.75pt;margin-top:30.65pt;width:185.9pt;height:84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bTFgIAAAM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PTK1tMWAgAAAw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Raul Santos Seixas</w:t>
      </w:r>
    </w:p>
    <w:p w:rsidR="00364CF1" w:rsidRDefault="00364CF1" w:rsidP="00B107C0">
      <w:r>
        <w:t xml:space="preserve">Certificamos que </w:t>
      </w:r>
      <w:r>
        <w:rPr>
          <w:noProof/>
        </w:rPr>
        <w:t>Raul Santos Seixas</w:t>
      </w:r>
      <w:r>
        <w:t xml:space="preserve">, R.G.: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304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98" name="Imagem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3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5" type="#_x0000_t202" style="position:absolute;left:0;text-align:left;margin-left:35.05pt;margin-top:21.95pt;width:185.9pt;height:84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ANa7+xFgIAAAM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399" name="Imagem 39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39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26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eY6i7ccCAADw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00" name="Imagem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6508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3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27" type="#_x0000_t202" style="position:absolute;left:0;text-align:left;margin-left:20.75pt;margin-top:30.65pt;width:185.9pt;height:84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N+S4HwWAgAABA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Izadora Pinto Ferreira</w:t>
      </w:r>
    </w:p>
    <w:p w:rsidR="00364CF1" w:rsidRDefault="00364CF1" w:rsidP="00B107C0">
      <w:r>
        <w:t xml:space="preserve">Certificamos que </w:t>
      </w:r>
      <w:r>
        <w:rPr>
          <w:noProof/>
        </w:rPr>
        <w:t>Izadora Pinto Ferreira</w:t>
      </w:r>
      <w:r>
        <w:t xml:space="preserve">, R.G.: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06" name="Imagem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8" type="#_x0000_t202" style="position:absolute;left:0;text-align:left;margin-left:35.05pt;margin-top:21.95pt;width:185.9pt;height:84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COsYFiFgIAAAQ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07" name="Imagem 40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0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29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08" name="Imagem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0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30" type="#_x0000_t202" style="position:absolute;left:0;text-align:left;margin-left:20.75pt;margin-top:30.65pt;width:185.9pt;height:84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Ednaldo Pereira</w:t>
      </w:r>
    </w:p>
    <w:p w:rsidR="00364CF1" w:rsidRDefault="00364CF1" w:rsidP="00B107C0">
      <w:r>
        <w:t xml:space="preserve">Certificamos que </w:t>
      </w:r>
      <w:r>
        <w:rPr>
          <w:noProof/>
        </w:rPr>
        <w:t>Ednaldo Pereira</w:t>
      </w:r>
      <w:r>
        <w:t xml:space="preserve">, R.G.: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14" name="Imagem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1" type="#_x0000_t202" style="position:absolute;left:0;text-align:left;margin-left:35.05pt;margin-top:21.95pt;width:185.9pt;height:84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15" name="Imagem 415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12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32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+7Vo0ccCAADw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16" name="Imagem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33" type="#_x0000_t202" style="position:absolute;left:0;text-align:left;margin-left:20.75pt;margin-top:30.65pt;width:185.9pt;height:84.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LD+HdoWAgAABA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Jeorgina L'Viney Fagundes Nunes</w:t>
      </w:r>
    </w:p>
    <w:p w:rsidR="00364CF1" w:rsidRDefault="00364CF1" w:rsidP="00B107C0">
      <w:r>
        <w:t xml:space="preserve">Certificamos que </w:t>
      </w:r>
      <w:r>
        <w:rPr>
          <w:noProof/>
        </w:rPr>
        <w:t>Jeorgina L'Viney Fagundes Nunes</w:t>
      </w:r>
      <w:r>
        <w:t xml:space="preserve">, R.G.: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22" name="Imagem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4" type="#_x0000_t202" style="position:absolute;left:0;text-align:left;margin-left:35.05pt;margin-top:21.95pt;width:185.9pt;height:84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23" name="Imagem 423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20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35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24" name="Imagem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2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36" type="#_x0000_t202" style="position:absolute;left:0;text-align:left;margin-left:20.75pt;margin-top:30.65pt;width:185.9pt;height:84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Robótica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Little popcorn</w:t>
      </w:r>
    </w:p>
    <w:p w:rsidR="00364CF1" w:rsidRDefault="00364CF1" w:rsidP="00B107C0">
      <w:r>
        <w:t xml:space="preserve">Certificamos que </w:t>
      </w:r>
      <w:r>
        <w:rPr>
          <w:noProof/>
        </w:rPr>
        <w:t>Little popcorn</w:t>
      </w:r>
      <w:r>
        <w:t xml:space="preserve">, R.G.: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palestra: </w:t>
      </w:r>
      <w:r>
        <w:rPr>
          <w:noProof/>
        </w:rPr>
        <w:t>Robótica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30" name="Imagem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2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7" type="#_x0000_t202" style="position:absolute;left:0;text-align:left;margin-left:35.05pt;margin-top:21.95pt;width:185.9pt;height:84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31" name="Imagem 431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28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38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32" name="Imagem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39" type="#_x0000_t202" style="position:absolute;left:0;text-align:left;margin-left:20.75pt;margin-top:30.65pt;width:185.9pt;height:84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Liz Eilish D'joliz O'connel</w:t>
      </w:r>
    </w:p>
    <w:p w:rsidR="00364CF1" w:rsidRDefault="00364CF1" w:rsidP="00B107C0">
      <w:r>
        <w:t xml:space="preserve">Certificamos que </w:t>
      </w:r>
      <w:r>
        <w:rPr>
          <w:noProof/>
        </w:rPr>
        <w:t>Liz Eilish D'joliz O'connel</w:t>
      </w:r>
      <w:r>
        <w:t xml:space="preserve">, R.G.: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3760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38" name="Imagem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0" type="#_x0000_t202" style="position:absolute;left:0;text-align:left;margin-left:35.05pt;margin-top:21.95pt;width:185.9pt;height:84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39" name="Imagem 439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36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41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40" name="Imagem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42" type="#_x0000_t202" style="position:absolute;left:0;text-align:left;margin-left:20.75pt;margin-top:30.65pt;width:185.9pt;height:84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4411C1">
      <w:pPr>
        <w:sectPr w:rsidR="00364CF1" w:rsidSect="00364CF1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364CF1" w:rsidRPr="004D60FF" w:rsidRDefault="00364CF1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lastRenderedPageBreak/>
        <w:t>Certificado</w:t>
      </w:r>
    </w:p>
    <w:p w:rsidR="00364CF1" w:rsidRPr="00637172" w:rsidRDefault="00364CF1" w:rsidP="00637172">
      <w:pPr>
        <w:pStyle w:val="Ttulo1"/>
      </w:pPr>
      <w:r>
        <w:t xml:space="preserve">curso: </w:t>
      </w:r>
      <w:r w:rsidRPr="006561E4">
        <w:rPr>
          <w:noProof/>
        </w:rPr>
        <w:t>IA</w:t>
      </w:r>
    </w:p>
    <w:p w:rsidR="00364CF1" w:rsidRPr="00226CF5" w:rsidRDefault="00364CF1" w:rsidP="00637172">
      <w:pPr>
        <w:pStyle w:val="Ttulo"/>
        <w:rPr>
          <w:sz w:val="56"/>
        </w:rPr>
      </w:pPr>
      <w:r w:rsidRPr="006561E4">
        <w:rPr>
          <w:noProof/>
          <w:sz w:val="56"/>
        </w:rPr>
        <w:t>Ellie Trindade</w:t>
      </w:r>
    </w:p>
    <w:p w:rsidR="00364CF1" w:rsidRDefault="00364CF1" w:rsidP="00B107C0">
      <w:r>
        <w:t xml:space="preserve">Certificamos que </w:t>
      </w:r>
      <w:r>
        <w:rPr>
          <w:noProof/>
        </w:rPr>
        <w:t>Ellie Trindade</w:t>
      </w:r>
      <w:r>
        <w:t xml:space="preserve">, R.G.: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palestra: </w:t>
      </w:r>
      <w:r>
        <w:rPr>
          <w:noProof/>
        </w:rPr>
        <w:t>IA</w:t>
      </w:r>
      <w:r>
        <w:t>; no Dia do profissional da Informática, com a carga horária de 1 hora no dia 19/10/2023.</w:t>
      </w:r>
    </w:p>
    <w:p w:rsidR="00364CF1" w:rsidRDefault="00364CF1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364CF1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9990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446" name="Imagem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4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364CF1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3" type="#_x0000_t202" style="position:absolute;left:0;text-align:left;margin-left:35.05pt;margin-top:21.95pt;width:185.9pt;height:84.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" filled="f" stroked="f">
                      <v:textbox>
                        <w:txbxContent>
                          <w:p w:rsidR="00364CF1" w:rsidRDefault="00364CF1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364CF1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364CF1" w:rsidRDefault="00364CF1" w:rsidP="00A91699">
            <w:pPr>
              <w:pStyle w:val="Selo"/>
            </w:pPr>
          </w:p>
          <w:p w:rsidR="00364CF1" w:rsidRDefault="00364CF1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447" name="Imagem 447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64CF1" w:rsidRPr="00A91699" w:rsidRDefault="00364CF1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4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4CF1" w:rsidRDefault="00364CF1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_x0000_s1144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" fillcolor="white [3212]" strokecolor="#444d26 [3215]" strokeweight="1pt">
                      <v:stroke joinstyle="miter"/>
                      <v:textbox>
                        <w:txbxContent>
                          <w:p w:rsidR="00364CF1" w:rsidRDefault="00364CF1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364CF1" w:rsidRDefault="00364CF1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448" name="Imagem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44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4CF1" w:rsidRDefault="00364CF1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Default="00364CF1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364CF1" w:rsidRPr="00D07F0B" w:rsidRDefault="00364CF1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364CF1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364CF1" w:rsidRPr="00B107C0" w:rsidRDefault="00364CF1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145" type="#_x0000_t202" style="position:absolute;left:0;text-align:left;margin-left:20.75pt;margin-top:30.65pt;width:185.9pt;height:84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" filled="f" stroked="f">
                      <v:textbox>
                        <w:txbxContent>
                          <w:p w:rsidR="00364CF1" w:rsidRDefault="00364CF1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Default="00364CF1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364CF1" w:rsidRPr="00D07F0B" w:rsidRDefault="00364CF1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364CF1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64CF1" w:rsidRPr="00B107C0" w:rsidRDefault="00364CF1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64CF1" w:rsidRDefault="00364CF1" w:rsidP="00364CF1">
      <w:pPr>
        <w:jc w:val="both"/>
        <w:sectPr w:rsidR="00364CF1" w:rsidSect="00364CF1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bookmarkStart w:id="0" w:name="_GoBack"/>
      <w:bookmarkEnd w:id="0"/>
    </w:p>
    <w:p w:rsidR="00364CF1" w:rsidRDefault="00364CF1" w:rsidP="00364CF1">
      <w:pPr>
        <w:jc w:val="both"/>
      </w:pPr>
    </w:p>
    <w:sectPr w:rsidR="00364CF1" w:rsidSect="00364CF1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297" w:rsidRDefault="008A7297">
      <w:r>
        <w:separator/>
      </w:r>
    </w:p>
  </w:endnote>
  <w:endnote w:type="continuationSeparator" w:id="0">
    <w:p w:rsidR="008A7297" w:rsidRDefault="008A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863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385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055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081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1630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905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797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1411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102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680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831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169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7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6600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89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2031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544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237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3336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891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215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976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28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734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4072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435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290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110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592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155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507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632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571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949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CF5" w:rsidRDefault="00226C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628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4994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484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551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217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CF1" w:rsidRDefault="00364CF1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297" w:rsidRDefault="008A7297">
      <w:r>
        <w:separator/>
      </w:r>
    </w:p>
  </w:footnote>
  <w:footnote w:type="continuationSeparator" w:id="0">
    <w:p w:rsidR="008A7297" w:rsidRDefault="008A7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8" name="Imagem 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3" name="Imagem 1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0" name="Imagem 20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1" name="Imagem 2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8" name="Imagem 20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" name="Imagem 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9" name="Imagem 2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6" name="Imagem 2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8" name="Imagem 2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5" name="Imagem 2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6" name="Imagem 2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3" name="Imagem 2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0" name="Imagem 2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7" name="Imagem 2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8" name="Imagem 25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5" name="Imagem 26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6" name="Imagem 2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3" name="Imagem 27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4" name="Imagem 2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1" name="Imagem 2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2" name="Imagem 2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9" name="Imagem 2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6" name="Imagem 3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3" name="Imagem 3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4" name="Imagem 3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1" name="Imagem 3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2" name="Imagem 3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9" name="Imagem 3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" name="Imagem 2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0" name="Imagem 33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7" name="Imagem 3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8" name="Imagem 33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5" name="Imagem 34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2" name="Imagem 3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9" name="Imagem 3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" name="Imagem 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0" name="Imagem 3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7" name="Imagem 3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8" name="Imagem 37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5" name="Imagem 38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6" name="Imagem 3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3" name="Imagem 39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4" name="Imagem 39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1" name="Imagem 4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7" name="Imagem 4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8" name="Imagem 4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5" name="Imagem 4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6" name="Imagem 4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3" name="Imagem 4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4" name="Imagem 4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41" name="Imagem 4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42" name="Imagem 4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51" name="Imagem 4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" name="Imagem 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52" name="Imagem 4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CF5" w:rsidRDefault="00226C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CF5" w:rsidRDefault="00226C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F1" w:rsidRDefault="00364CF1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" name="Imagem 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0"/>
    <w:rsid w:val="00015A24"/>
    <w:rsid w:val="000219EB"/>
    <w:rsid w:val="0004165D"/>
    <w:rsid w:val="0005145F"/>
    <w:rsid w:val="00051A41"/>
    <w:rsid w:val="00053FAA"/>
    <w:rsid w:val="00097672"/>
    <w:rsid w:val="000D26A9"/>
    <w:rsid w:val="000D4F0E"/>
    <w:rsid w:val="000D711B"/>
    <w:rsid w:val="00120EB2"/>
    <w:rsid w:val="001463ED"/>
    <w:rsid w:val="00150073"/>
    <w:rsid w:val="00202090"/>
    <w:rsid w:val="00210583"/>
    <w:rsid w:val="00226CF5"/>
    <w:rsid w:val="00266D70"/>
    <w:rsid w:val="002730A6"/>
    <w:rsid w:val="00282D75"/>
    <w:rsid w:val="002B0A3C"/>
    <w:rsid w:val="002D69D3"/>
    <w:rsid w:val="002D7529"/>
    <w:rsid w:val="002E05B8"/>
    <w:rsid w:val="002F28D6"/>
    <w:rsid w:val="00364CF1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4D60FF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A7297"/>
    <w:rsid w:val="00904A70"/>
    <w:rsid w:val="00905B49"/>
    <w:rsid w:val="00945CB0"/>
    <w:rsid w:val="009D5934"/>
    <w:rsid w:val="009E0F46"/>
    <w:rsid w:val="009E3962"/>
    <w:rsid w:val="009E4120"/>
    <w:rsid w:val="009E708F"/>
    <w:rsid w:val="00A26F77"/>
    <w:rsid w:val="00A91699"/>
    <w:rsid w:val="00AB3836"/>
    <w:rsid w:val="00AC5AB3"/>
    <w:rsid w:val="00B07762"/>
    <w:rsid w:val="00B107C0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07F0B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A4B5D6"/>
  <w15:chartTrackingRefBased/>
  <w15:docId w15:val="{0BE794C1-7B72-4E8A-9289-473134C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jpe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4</TotalTime>
  <Pages>41</Pages>
  <Words>2004</Words>
  <Characters>10823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2023-08-16T15:34:00Z</dcterms:created>
  <dcterms:modified xsi:type="dcterms:W3CDTF">2023-08-16T15:38:00Z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